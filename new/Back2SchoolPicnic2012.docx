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3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AC5750" w:rsidRPr="00856205" w:rsidTr="00DB39BA">
        <w:trPr>
          <w:cantSplit/>
          <w:trHeight w:hRule="exact" w:val="10800"/>
        </w:trPr>
        <w:tc>
          <w:tcPr>
            <w:tcW w:w="6660" w:type="dxa"/>
            <w:vAlign w:val="center"/>
          </w:tcPr>
          <w:p w:rsidR="00AC5750" w:rsidRPr="00856205" w:rsidRDefault="00A0597C" w:rsidP="00DB39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-15240</wp:posOffset>
                      </wp:positionH>
                      <wp:positionV relativeFrom="page">
                        <wp:posOffset>605155</wp:posOffset>
                      </wp:positionV>
                      <wp:extent cx="4114800" cy="2018030"/>
                      <wp:effectExtent l="0" t="0" r="0" b="0"/>
                      <wp:wrapNone/>
                      <wp:docPr id="6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0" cy="2018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38BC" w:rsidRPr="00DB39BA" w:rsidRDefault="00DB39BA" w:rsidP="004138BC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B39BA">
                                    <w:rPr>
                                      <w:sz w:val="22"/>
                                    </w:rPr>
                                    <w:t>CENTRAL ELEMENTARY SCHOOL INVITES YOU TO OUR</w:t>
                                  </w:r>
                                </w:p>
                                <w:p w:rsidR="004138BC" w:rsidRDefault="00DB39BA" w:rsidP="0043386B">
                                  <w:pPr>
                                    <w:pStyle w:val="Heading1"/>
                                  </w:pPr>
                                  <w:r>
                                    <w:t xml:space="preserve">Back to School </w:t>
                                  </w:r>
                                </w:p>
                                <w:p w:rsidR="004138BC" w:rsidRDefault="00DB39BA" w:rsidP="0043386B">
                                  <w:pPr>
                                    <w:pStyle w:val="Heading2"/>
                                  </w:pPr>
                                  <w:r>
                                    <w:t>Picnic</w:t>
                                  </w:r>
                                </w:p>
                                <w:p w:rsidR="004138BC" w:rsidRDefault="00DB39BA" w:rsidP="0043386B">
                                  <w:pPr>
                                    <w:pStyle w:val="Heading3"/>
                                  </w:pPr>
                                  <w:r>
                                    <w:t>Tuesday, July 31</w:t>
                                  </w:r>
                                  <w:r w:rsidRPr="00DB39B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:rsidR="00DB39BA" w:rsidRPr="00DB39BA" w:rsidRDefault="00DB39BA" w:rsidP="00DB39BA">
                                  <w:pPr>
                                    <w:rPr>
                                      <w:i/>
                                      <w:sz w:val="32"/>
                                    </w:rPr>
                                  </w:pPr>
                                  <w:r w:rsidRPr="00DB39BA">
                                    <w:rPr>
                                      <w:i/>
                                      <w:sz w:val="32"/>
                                    </w:rPr>
                                    <w:t>5:30-8:30 PM</w:t>
                                  </w:r>
                                </w:p>
                                <w:p w:rsidR="00DB39BA" w:rsidRPr="00DB39BA" w:rsidRDefault="00DB39BA" w:rsidP="00DB39BA">
                                  <w:r>
                                    <w:t>Central Elementary West Wing Playground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2" o:spid="_x0000_s1026" type="#_x0000_t202" style="position:absolute;left:0;text-align:left;margin-left:-1.2pt;margin-top:47.65pt;width:324pt;height:158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Odtw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" filled="f" stroked="f">
                      <v:textbox style="mso-fit-shape-to-text:t">
                        <w:txbxContent>
                          <w:p w:rsidR="004138BC" w:rsidRPr="00DB39BA" w:rsidRDefault="00DB39BA" w:rsidP="004138BC">
                            <w:pPr>
                              <w:rPr>
                                <w:sz w:val="22"/>
                              </w:rPr>
                            </w:pPr>
                            <w:r w:rsidRPr="00DB39BA">
                              <w:rPr>
                                <w:sz w:val="22"/>
                              </w:rPr>
                              <w:t>CENTRAL ELEMENTARY SCHOOL INVITES YOU TO OUR</w:t>
                            </w:r>
                          </w:p>
                          <w:p w:rsidR="004138BC" w:rsidRDefault="00DB39BA" w:rsidP="0043386B">
                            <w:pPr>
                              <w:pStyle w:val="Heading1"/>
                            </w:pPr>
                            <w:r>
                              <w:t xml:space="preserve">Back to School </w:t>
                            </w:r>
                          </w:p>
                          <w:p w:rsidR="004138BC" w:rsidRDefault="00DB39BA" w:rsidP="0043386B">
                            <w:pPr>
                              <w:pStyle w:val="Heading2"/>
                            </w:pPr>
                            <w:r>
                              <w:t>Picnic</w:t>
                            </w:r>
                          </w:p>
                          <w:p w:rsidR="004138BC" w:rsidRDefault="00DB39BA" w:rsidP="0043386B">
                            <w:pPr>
                              <w:pStyle w:val="Heading3"/>
                            </w:pPr>
                            <w:r>
                              <w:t>Tuesday, July 31</w:t>
                            </w:r>
                            <w:r w:rsidRPr="00DB39BA">
                              <w:rPr>
                                <w:vertAlign w:val="superscript"/>
                              </w:rPr>
                              <w:t>st</w:t>
                            </w:r>
                          </w:p>
                          <w:p w:rsidR="00DB39BA" w:rsidRPr="00DB39BA" w:rsidRDefault="00DB39BA" w:rsidP="00DB39BA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DB39BA">
                              <w:rPr>
                                <w:i/>
                                <w:sz w:val="32"/>
                              </w:rPr>
                              <w:t>5:30-8:30 PM</w:t>
                            </w:r>
                          </w:p>
                          <w:p w:rsidR="00DB39BA" w:rsidRPr="00DB39BA" w:rsidRDefault="00DB39BA" w:rsidP="00DB39BA">
                            <w:r>
                              <w:t>Central Elementary West Wing Playground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margin">
                        <wp:posOffset>1611630</wp:posOffset>
                      </wp:positionH>
                      <wp:positionV relativeFrom="page">
                        <wp:posOffset>3794125</wp:posOffset>
                      </wp:positionV>
                      <wp:extent cx="3055620" cy="1920875"/>
                      <wp:effectExtent l="0" t="0" r="0" b="0"/>
                      <wp:wrapSquare wrapText="bothSides"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055620" cy="192087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31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1F497D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B39BA" w:rsidRPr="00DB39BA" w:rsidRDefault="00DB39BA">
                                  <w:pPr>
                                    <w:spacing w:line="288" w:lineRule="auto"/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DB39BA"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Bring your own picnic, chairs, etc.</w:t>
                                  </w:r>
                                </w:p>
                                <w:p w:rsidR="00DB39BA" w:rsidRPr="00DB39BA" w:rsidRDefault="00DB39BA">
                                  <w:pPr>
                                    <w:spacing w:line="288" w:lineRule="auto"/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DB39BA"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We will have games, music and water.</w:t>
                                  </w:r>
                                </w:p>
                                <w:p w:rsidR="00DB39BA" w:rsidRPr="00DB39BA" w:rsidRDefault="00DB39BA">
                                  <w:pPr>
                                    <w:spacing w:line="288" w:lineRule="auto"/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39BA" w:rsidRPr="00DB39BA" w:rsidRDefault="00DB39BA">
                                  <w:pPr>
                                    <w:spacing w:line="288" w:lineRule="auto"/>
                                    <w:rPr>
                                      <w:rFonts w:ascii="Cambria" w:hAnsi="Cambria"/>
                                      <w:i/>
                                      <w:iCs/>
                                      <w:color w:val="BFBFBF"/>
                                      <w:sz w:val="28"/>
                                      <w:szCs w:val="28"/>
                                    </w:rPr>
                                  </w:pPr>
                                  <w:r w:rsidRPr="00DB39BA"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Come for a fun time welcoming in a new school year, classmates and friends!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AutoShape 2" o:spid="_x0000_s1027" type="#_x0000_t186" style="position:absolute;left:0;text-align:left;margin-left:126.9pt;margin-top:298.75pt;width:240.6pt;height:151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" o:allowincell="f" fillcolor="#1f497d" strokecolor="#c00000" strokeweight=".25pt">
                      <v:shadow opacity=".5"/>
                      <v:textbox>
                        <w:txbxContent>
                          <w:p w:rsidR="00DB39BA" w:rsidRPr="00DB39BA" w:rsidRDefault="00DB39BA">
                            <w:pPr>
                              <w:spacing w:line="288" w:lineRule="auto"/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39BA"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Bring your own picnic, chairs, etc.</w:t>
                            </w:r>
                          </w:p>
                          <w:p w:rsidR="00DB39BA" w:rsidRPr="00DB39BA" w:rsidRDefault="00DB39BA">
                            <w:pPr>
                              <w:spacing w:line="288" w:lineRule="auto"/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39BA"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We will have games, music and water.</w:t>
                            </w:r>
                          </w:p>
                          <w:p w:rsidR="00DB39BA" w:rsidRPr="00DB39BA" w:rsidRDefault="00DB39BA">
                            <w:pPr>
                              <w:spacing w:line="288" w:lineRule="auto"/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B39BA" w:rsidRPr="00DB39BA" w:rsidRDefault="00DB39BA">
                            <w:pPr>
                              <w:spacing w:line="288" w:lineRule="auto"/>
                              <w:rPr>
                                <w:rFonts w:ascii="Cambria" w:hAnsi="Cambria"/>
                                <w:i/>
                                <w:iCs/>
                                <w:color w:val="BFBFBF"/>
                                <w:sz w:val="28"/>
                                <w:szCs w:val="28"/>
                              </w:rPr>
                            </w:pPr>
                            <w:r w:rsidRPr="00DB39BA"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Come for a fun time welcoming in a new school year, classmates and friends!</w:t>
                            </w:r>
                          </w:p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page">
                        <wp:posOffset>-91440</wp:posOffset>
                      </wp:positionH>
                      <wp:positionV relativeFrom="page">
                        <wp:posOffset>-54610</wp:posOffset>
                      </wp:positionV>
                      <wp:extent cx="4373880" cy="6950710"/>
                      <wp:effectExtent l="0" t="0" r="0" b="0"/>
                      <wp:wrapNone/>
                      <wp:docPr id="4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3880" cy="6950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56205" w:rsidRPr="00856205" w:rsidRDefault="00A0597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82110" cy="6858000"/>
                                        <wp:effectExtent l="0" t="0" r="0" b="0"/>
                                        <wp:docPr id="23" name="Picture 23" descr="Picnic cover graph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 descr="Picnic cover graphi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82110" cy="685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28" type="#_x0000_t202" style="position:absolute;left:0;text-align:left;margin-left:-7.2pt;margin-top:-4.3pt;width:344.4pt;height:547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2Rug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" filled="f" stroked="f">
                      <v:textbox style="mso-fit-shape-to-text:t">
                        <w:txbxContent>
                          <w:p w:rsidR="00856205" w:rsidRPr="00856205" w:rsidRDefault="00A05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82110" cy="6858000"/>
                                  <wp:effectExtent l="0" t="0" r="0" b="0"/>
                                  <wp:docPr id="23" name="Picture 23" descr="Picnic cover graph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Picnic cover graph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211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="00DB39BA" w:rsidRPr="00856205" w:rsidRDefault="00472CEA" w:rsidP="00DB39BA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348C5" wp14:editId="148B6AE6">
                <wp:simplePos x="0" y="0"/>
                <wp:positionH relativeFrom="column">
                  <wp:posOffset>-5096510</wp:posOffset>
                </wp:positionH>
                <wp:positionV relativeFrom="paragraph">
                  <wp:posOffset>187960</wp:posOffset>
                </wp:positionV>
                <wp:extent cx="4881245" cy="6292850"/>
                <wp:effectExtent l="0" t="0" r="14605" b="12700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245" cy="6292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6" type="#_x0000_t185" style="position:absolute;margin-left:-401.3pt;margin-top:14.8pt;width:384.35pt;height:4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" strokecolor="#4579b8 [3044]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457200" distR="114300" simplePos="0" relativeHeight="251662336" behindDoc="0" locked="0" layoutInCell="0" allowOverlap="1" wp14:anchorId="31B8D84C" wp14:editId="1B4E9A54">
                <wp:simplePos x="0" y="0"/>
                <wp:positionH relativeFrom="page">
                  <wp:posOffset>496570</wp:posOffset>
                </wp:positionH>
                <wp:positionV relativeFrom="page">
                  <wp:posOffset>-631825</wp:posOffset>
                </wp:positionV>
                <wp:extent cx="4881245" cy="7207250"/>
                <wp:effectExtent l="0" t="0" r="0" b="0"/>
                <wp:wrapSquare wrapText="bothSides"/>
                <wp:docPr id="5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245" cy="7207250"/>
                        </a:xfrm>
                        <a:prstGeom prst="rect">
                          <a:avLst/>
                        </a:prstGeom>
                        <a:noFill/>
                        <a:extLst/>
                      </wps:spPr>
                      <wps:txbx>
                        <w:txbxContent>
                          <w:p w:rsidR="00B503E8" w:rsidRDefault="00600E99" w:rsidP="00600E99">
                            <w:pPr>
                              <w:pStyle w:val="Heading1"/>
                              <w:spacing w:after="240"/>
                              <w:rPr>
                                <w:b/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948A54" w:themeColor="background2" w:themeShade="80"/>
                              </w:rPr>
                              <w:t>Central Elementary School PTO</w:t>
                            </w:r>
                          </w:p>
                          <w:p w:rsidR="00600E99" w:rsidRPr="00600E99" w:rsidRDefault="00600E99" w:rsidP="00600E99">
                            <w:pPr>
                              <w:rPr>
                                <w:sz w:val="44"/>
                              </w:rPr>
                            </w:pPr>
                            <w:r w:rsidRPr="00600E99">
                              <w:rPr>
                                <w:sz w:val="44"/>
                              </w:rPr>
                              <w:t>Important Information</w:t>
                            </w:r>
                          </w:p>
                          <w:p w:rsidR="00600E99" w:rsidRDefault="00600E99">
                            <w:pPr>
                              <w:spacing w:line="480" w:lineRule="auto"/>
                              <w:rPr>
                                <w:color w:val="1F497D" w:themeColor="text2"/>
                                <w:sz w:val="28"/>
                              </w:rPr>
                            </w:pPr>
                          </w:p>
                          <w:p w:rsidR="00B503E8" w:rsidRPr="00472CEA" w:rsidRDefault="00600E99">
                            <w:pPr>
                              <w:spacing w:line="480" w:lineRule="auto"/>
                              <w:rPr>
                                <w:rFonts w:ascii="Century Schoolbook" w:hAnsi="Century Schoolbook"/>
                                <w:color w:val="auto"/>
                                <w:sz w:val="28"/>
                              </w:rPr>
                            </w:pPr>
                            <w:r w:rsidRPr="00472CEA">
                              <w:rPr>
                                <w:rFonts w:ascii="Century Schoolbook" w:hAnsi="Century Schoolbook"/>
                                <w:color w:val="auto"/>
                                <w:sz w:val="28"/>
                              </w:rPr>
                              <w:t xml:space="preserve">To be included on PTO informational emails please email </w:t>
                            </w:r>
                            <w:hyperlink r:id="rId6" w:history="1">
                              <w:r w:rsidRPr="00472CEA">
                                <w:rPr>
                                  <w:rStyle w:val="Hyperlink"/>
                                  <w:rFonts w:ascii="Century Schoolbook" w:hAnsi="Century Schoolbook"/>
                                  <w:color w:val="auto"/>
                                  <w:sz w:val="28"/>
                                </w:rPr>
                                <w:t>centralvolunteerpto@gmail.com</w:t>
                              </w:r>
                            </w:hyperlink>
                          </w:p>
                          <w:p w:rsidR="00600E99" w:rsidRPr="00472CEA" w:rsidRDefault="00600E99">
                            <w:pPr>
                              <w:spacing w:line="480" w:lineRule="auto"/>
                              <w:rPr>
                                <w:rFonts w:ascii="Century Schoolbook" w:hAnsi="Century Schoolbook"/>
                                <w:color w:val="auto"/>
                                <w:sz w:val="28"/>
                              </w:rPr>
                            </w:pPr>
                            <w:r w:rsidRPr="00472CEA">
                              <w:rPr>
                                <w:rFonts w:ascii="Century Schoolbook" w:hAnsi="Century Schoolbook"/>
                                <w:color w:val="auto"/>
                                <w:sz w:val="28"/>
                              </w:rPr>
                              <w:t xml:space="preserve">The PTO is seeking parents for the coming school year to volunteer, if interested or for more information please email </w:t>
                            </w:r>
                            <w:hyperlink r:id="rId7" w:history="1">
                              <w:r w:rsidRPr="00472CEA">
                                <w:rPr>
                                  <w:rStyle w:val="Hyperlink"/>
                                  <w:rFonts w:ascii="Century Schoolbook" w:hAnsi="Century Schoolbook"/>
                                  <w:color w:val="auto"/>
                                  <w:sz w:val="28"/>
                                </w:rPr>
                                <w:t>nicipfeiffer@embarqmail.com</w:t>
                              </w:r>
                            </w:hyperlink>
                          </w:p>
                          <w:p w:rsidR="00600E99" w:rsidRPr="00472CEA" w:rsidRDefault="00600E99">
                            <w:pPr>
                              <w:spacing w:line="480" w:lineRule="auto"/>
                              <w:rPr>
                                <w:rFonts w:ascii="Bodoni MT Black" w:hAnsi="Bodoni MT Black"/>
                                <w:color w:val="auto"/>
                                <w:sz w:val="32"/>
                              </w:rPr>
                            </w:pPr>
                            <w:r w:rsidRPr="00472CEA">
                              <w:rPr>
                                <w:rFonts w:ascii="Bodoni MT Black" w:hAnsi="Bodoni MT Black"/>
                                <w:color w:val="auto"/>
                                <w:sz w:val="32"/>
                              </w:rPr>
                              <w:t xml:space="preserve">Please join us for our first meeting of the school year on </w:t>
                            </w:r>
                            <w:r w:rsidR="00472CEA" w:rsidRPr="00472CEA">
                              <w:rPr>
                                <w:rFonts w:ascii="Bodoni MT Black" w:hAnsi="Bodoni MT Black"/>
                                <w:color w:val="auto"/>
                                <w:sz w:val="32"/>
                              </w:rPr>
                              <w:t>Tuesday, August 28</w:t>
                            </w:r>
                            <w:r w:rsidR="00472CEA" w:rsidRPr="00472CEA">
                              <w:rPr>
                                <w:rFonts w:ascii="Bodoni MT Black" w:hAnsi="Bodoni MT Black"/>
                                <w:color w:val="auto"/>
                                <w:sz w:val="32"/>
                                <w:vertAlign w:val="superscript"/>
                              </w:rPr>
                              <w:t>th</w:t>
                            </w:r>
                            <w:r w:rsidR="00472CEA" w:rsidRPr="00472CEA">
                              <w:rPr>
                                <w:rFonts w:ascii="Bodoni MT Black" w:hAnsi="Bodoni MT Black"/>
                                <w:color w:val="auto"/>
                                <w:sz w:val="32"/>
                              </w:rPr>
                              <w:t xml:space="preserve"> at 7PM</w:t>
                            </w:r>
                          </w:p>
                          <w:p w:rsidR="00B503E8" w:rsidRDefault="00B503E8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4" o:spid="_x0000_s1029" style="position:absolute;left:0;text-align:left;margin-left:39.1pt;margin-top:-49.75pt;width:384.35pt;height:567.5pt;z-index:25166233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" o:allowincell="f" filled="f" stroked="f">
                <v:textbox inset="14.4pt,122.4pt,14.4pt,5.76pt">
                  <w:txbxContent>
                    <w:p w:rsidR="00B503E8" w:rsidRDefault="00600E99" w:rsidP="00600E99">
                      <w:pPr>
                        <w:pStyle w:val="Heading1"/>
                        <w:spacing w:after="240"/>
                        <w:rPr>
                          <w:b/>
                          <w:color w:val="948A54" w:themeColor="background2" w:themeShade="80"/>
                        </w:rPr>
                      </w:pPr>
                      <w:r>
                        <w:rPr>
                          <w:b/>
                          <w:color w:val="948A54" w:themeColor="background2" w:themeShade="80"/>
                        </w:rPr>
                        <w:t>Central Elementary School PTO</w:t>
                      </w:r>
                    </w:p>
                    <w:p w:rsidR="00600E99" w:rsidRPr="00600E99" w:rsidRDefault="00600E99" w:rsidP="00600E99">
                      <w:pPr>
                        <w:rPr>
                          <w:sz w:val="44"/>
                        </w:rPr>
                      </w:pPr>
                      <w:r w:rsidRPr="00600E99">
                        <w:rPr>
                          <w:sz w:val="44"/>
                        </w:rPr>
                        <w:t>Important Information</w:t>
                      </w:r>
                    </w:p>
                    <w:p w:rsidR="00600E99" w:rsidRDefault="00600E99">
                      <w:pPr>
                        <w:spacing w:line="480" w:lineRule="auto"/>
                        <w:rPr>
                          <w:color w:val="1F497D" w:themeColor="text2"/>
                          <w:sz w:val="28"/>
                        </w:rPr>
                      </w:pPr>
                    </w:p>
                    <w:p w:rsidR="00B503E8" w:rsidRPr="00472CEA" w:rsidRDefault="00600E99">
                      <w:pPr>
                        <w:spacing w:line="480" w:lineRule="auto"/>
                        <w:rPr>
                          <w:rFonts w:ascii="Century Schoolbook" w:hAnsi="Century Schoolbook"/>
                          <w:color w:val="auto"/>
                          <w:sz w:val="28"/>
                        </w:rPr>
                      </w:pPr>
                      <w:r w:rsidRPr="00472CEA">
                        <w:rPr>
                          <w:rFonts w:ascii="Century Schoolbook" w:hAnsi="Century Schoolbook"/>
                          <w:color w:val="auto"/>
                          <w:sz w:val="28"/>
                        </w:rPr>
                        <w:t xml:space="preserve">To be included on PTO informational emails please email </w:t>
                      </w:r>
                      <w:hyperlink r:id="rId8" w:history="1">
                        <w:r w:rsidRPr="00472CEA">
                          <w:rPr>
                            <w:rStyle w:val="Hyperlink"/>
                            <w:rFonts w:ascii="Century Schoolbook" w:hAnsi="Century Schoolbook"/>
                            <w:color w:val="auto"/>
                            <w:sz w:val="28"/>
                          </w:rPr>
                          <w:t>centralvolunteerpto@gmail.com</w:t>
                        </w:r>
                      </w:hyperlink>
                    </w:p>
                    <w:p w:rsidR="00600E99" w:rsidRPr="00472CEA" w:rsidRDefault="00600E99">
                      <w:pPr>
                        <w:spacing w:line="480" w:lineRule="auto"/>
                        <w:rPr>
                          <w:rFonts w:ascii="Century Schoolbook" w:hAnsi="Century Schoolbook"/>
                          <w:color w:val="auto"/>
                          <w:sz w:val="28"/>
                        </w:rPr>
                      </w:pPr>
                      <w:r w:rsidRPr="00472CEA">
                        <w:rPr>
                          <w:rFonts w:ascii="Century Schoolbook" w:hAnsi="Century Schoolbook"/>
                          <w:color w:val="auto"/>
                          <w:sz w:val="28"/>
                        </w:rPr>
                        <w:t xml:space="preserve">The PTO is seeking parents for the coming school year to volunteer, if interested or for more information please email </w:t>
                      </w:r>
                      <w:hyperlink r:id="rId9" w:history="1">
                        <w:r w:rsidRPr="00472CEA">
                          <w:rPr>
                            <w:rStyle w:val="Hyperlink"/>
                            <w:rFonts w:ascii="Century Schoolbook" w:hAnsi="Century Schoolbook"/>
                            <w:color w:val="auto"/>
                            <w:sz w:val="28"/>
                          </w:rPr>
                          <w:t>nicipfeiffer@embarqmail.com</w:t>
                        </w:r>
                      </w:hyperlink>
                    </w:p>
                    <w:p w:rsidR="00600E99" w:rsidRPr="00472CEA" w:rsidRDefault="00600E99">
                      <w:pPr>
                        <w:spacing w:line="480" w:lineRule="auto"/>
                        <w:rPr>
                          <w:rFonts w:ascii="Bodoni MT Black" w:hAnsi="Bodoni MT Black"/>
                          <w:color w:val="auto"/>
                          <w:sz w:val="32"/>
                        </w:rPr>
                      </w:pPr>
                      <w:r w:rsidRPr="00472CEA">
                        <w:rPr>
                          <w:rFonts w:ascii="Bodoni MT Black" w:hAnsi="Bodoni MT Black"/>
                          <w:color w:val="auto"/>
                          <w:sz w:val="32"/>
                        </w:rPr>
                        <w:t xml:space="preserve">Please join us for our first meeting of the school year on </w:t>
                      </w:r>
                      <w:r w:rsidR="00472CEA" w:rsidRPr="00472CEA">
                        <w:rPr>
                          <w:rFonts w:ascii="Bodoni MT Black" w:hAnsi="Bodoni MT Black"/>
                          <w:color w:val="auto"/>
                          <w:sz w:val="32"/>
                        </w:rPr>
                        <w:t>Tuesday, August 28</w:t>
                      </w:r>
                      <w:r w:rsidR="00472CEA" w:rsidRPr="00472CEA">
                        <w:rPr>
                          <w:rFonts w:ascii="Bodoni MT Black" w:hAnsi="Bodoni MT Black"/>
                          <w:color w:val="auto"/>
                          <w:sz w:val="32"/>
                          <w:vertAlign w:val="superscript"/>
                        </w:rPr>
                        <w:t>th</w:t>
                      </w:r>
                      <w:r w:rsidR="00472CEA" w:rsidRPr="00472CEA">
                        <w:rPr>
                          <w:rFonts w:ascii="Bodoni MT Black" w:hAnsi="Bodoni MT Black"/>
                          <w:color w:val="auto"/>
                          <w:sz w:val="32"/>
                        </w:rPr>
                        <w:t xml:space="preserve"> at 7PM</w:t>
                      </w:r>
                    </w:p>
                    <w:p w:rsidR="00B503E8" w:rsidRDefault="00B503E8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AC5750" w:rsidRPr="00856205" w:rsidRDefault="00AC5750" w:rsidP="00DB39BA">
      <w:bookmarkStart w:id="0" w:name="_GoBack"/>
      <w:bookmarkEnd w:id="0"/>
    </w:p>
    <w:sectPr w:rsidR="00AC5750" w:rsidRPr="00856205">
      <w:pgSz w:w="15840" w:h="12240" w:orient="landscape"/>
      <w:pgMar w:top="720" w:right="0" w:bottom="0" w:left="86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BA"/>
    <w:rsid w:val="000650ED"/>
    <w:rsid w:val="001123C6"/>
    <w:rsid w:val="001A60DE"/>
    <w:rsid w:val="001C1307"/>
    <w:rsid w:val="0029473C"/>
    <w:rsid w:val="004138BC"/>
    <w:rsid w:val="0043386B"/>
    <w:rsid w:val="00472CEA"/>
    <w:rsid w:val="005A1EC5"/>
    <w:rsid w:val="00600E99"/>
    <w:rsid w:val="006162EE"/>
    <w:rsid w:val="006358F0"/>
    <w:rsid w:val="00856205"/>
    <w:rsid w:val="0088572F"/>
    <w:rsid w:val="009B06D2"/>
    <w:rsid w:val="00A0597C"/>
    <w:rsid w:val="00A25C86"/>
    <w:rsid w:val="00AC5750"/>
    <w:rsid w:val="00B503E8"/>
    <w:rsid w:val="00DB39BA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,#9f6,#9f3,#39f,#9cf,#06f,#6cf,#6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8BC"/>
    <w:pPr>
      <w:jc w:val="center"/>
    </w:pPr>
    <w:rPr>
      <w:rFonts w:ascii="Book Antiqua" w:hAnsi="Book Antiqua"/>
      <w:color w:val="9E12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F0"/>
    <w:pPr>
      <w:spacing w:before="200"/>
      <w:outlineLvl w:val="0"/>
    </w:pPr>
    <w:rPr>
      <w:sz w:val="80"/>
    </w:rPr>
  </w:style>
  <w:style w:type="paragraph" w:styleId="Heading2">
    <w:name w:val="heading 2"/>
    <w:basedOn w:val="Normal"/>
    <w:next w:val="Normal"/>
    <w:link w:val="Heading2Char"/>
    <w:qFormat/>
    <w:rsid w:val="0043386B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qFormat/>
    <w:rsid w:val="0043386B"/>
    <w:pPr>
      <w:outlineLvl w:val="2"/>
    </w:pPr>
    <w:rPr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39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B39BA"/>
    <w:rPr>
      <w:rFonts w:ascii="Tahoma" w:hAnsi="Tahoma" w:cs="Tahoma"/>
      <w:color w:val="9E1210"/>
      <w:sz w:val="16"/>
      <w:szCs w:val="16"/>
    </w:rPr>
  </w:style>
  <w:style w:type="character" w:customStyle="1" w:styleId="Heading1Char">
    <w:name w:val="Heading 1 Char"/>
    <w:link w:val="Heading1"/>
    <w:uiPriority w:val="9"/>
    <w:rsid w:val="00DB39BA"/>
    <w:rPr>
      <w:rFonts w:ascii="Book Antiqua" w:hAnsi="Book Antiqua"/>
      <w:color w:val="9E1210"/>
      <w:sz w:val="80"/>
    </w:rPr>
  </w:style>
  <w:style w:type="character" w:customStyle="1" w:styleId="Heading2Char">
    <w:name w:val="Heading 2 Char"/>
    <w:link w:val="Heading2"/>
    <w:rsid w:val="00DB39BA"/>
    <w:rPr>
      <w:rFonts w:ascii="Book Antiqua" w:hAnsi="Book Antiqua"/>
      <w:color w:val="9E1210"/>
      <w:sz w:val="44"/>
    </w:rPr>
  </w:style>
  <w:style w:type="character" w:customStyle="1" w:styleId="Heading3Char">
    <w:name w:val="Heading 3 Char"/>
    <w:link w:val="Heading3"/>
    <w:rsid w:val="00DB39BA"/>
    <w:rPr>
      <w:rFonts w:ascii="Book Antiqua" w:hAnsi="Book Antiqua"/>
      <w:i/>
      <w:color w:val="9E1210"/>
      <w:sz w:val="32"/>
    </w:rPr>
  </w:style>
  <w:style w:type="character" w:styleId="Hyperlink">
    <w:name w:val="Hyperlink"/>
    <w:basedOn w:val="DefaultParagraphFont"/>
    <w:rsid w:val="00600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8BC"/>
    <w:pPr>
      <w:jc w:val="center"/>
    </w:pPr>
    <w:rPr>
      <w:rFonts w:ascii="Book Antiqua" w:hAnsi="Book Antiqua"/>
      <w:color w:val="9E12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F0"/>
    <w:pPr>
      <w:spacing w:before="200"/>
      <w:outlineLvl w:val="0"/>
    </w:pPr>
    <w:rPr>
      <w:sz w:val="80"/>
    </w:rPr>
  </w:style>
  <w:style w:type="paragraph" w:styleId="Heading2">
    <w:name w:val="heading 2"/>
    <w:basedOn w:val="Normal"/>
    <w:next w:val="Normal"/>
    <w:link w:val="Heading2Char"/>
    <w:qFormat/>
    <w:rsid w:val="0043386B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qFormat/>
    <w:rsid w:val="0043386B"/>
    <w:pPr>
      <w:outlineLvl w:val="2"/>
    </w:pPr>
    <w:rPr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39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B39BA"/>
    <w:rPr>
      <w:rFonts w:ascii="Tahoma" w:hAnsi="Tahoma" w:cs="Tahoma"/>
      <w:color w:val="9E1210"/>
      <w:sz w:val="16"/>
      <w:szCs w:val="16"/>
    </w:rPr>
  </w:style>
  <w:style w:type="character" w:customStyle="1" w:styleId="Heading1Char">
    <w:name w:val="Heading 1 Char"/>
    <w:link w:val="Heading1"/>
    <w:uiPriority w:val="9"/>
    <w:rsid w:val="00DB39BA"/>
    <w:rPr>
      <w:rFonts w:ascii="Book Antiqua" w:hAnsi="Book Antiqua"/>
      <w:color w:val="9E1210"/>
      <w:sz w:val="80"/>
    </w:rPr>
  </w:style>
  <w:style w:type="character" w:customStyle="1" w:styleId="Heading2Char">
    <w:name w:val="Heading 2 Char"/>
    <w:link w:val="Heading2"/>
    <w:rsid w:val="00DB39BA"/>
    <w:rPr>
      <w:rFonts w:ascii="Book Antiqua" w:hAnsi="Book Antiqua"/>
      <w:color w:val="9E1210"/>
      <w:sz w:val="44"/>
    </w:rPr>
  </w:style>
  <w:style w:type="character" w:customStyle="1" w:styleId="Heading3Char">
    <w:name w:val="Heading 3 Char"/>
    <w:link w:val="Heading3"/>
    <w:rsid w:val="00DB39BA"/>
    <w:rPr>
      <w:rFonts w:ascii="Book Antiqua" w:hAnsi="Book Antiqua"/>
      <w:i/>
      <w:color w:val="9E1210"/>
      <w:sz w:val="32"/>
    </w:rPr>
  </w:style>
  <w:style w:type="character" w:styleId="Hyperlink">
    <w:name w:val="Hyperlink"/>
    <w:basedOn w:val="DefaultParagraphFont"/>
    <w:rsid w:val="00600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ralvolunteerpt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ipfeiffer@embarq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entralvolunteerpt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cipfeiffer@embarq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i\AppData\Roaming\Microsoft\Templates\Family%20reunion%20invitation,%20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Family reunion invitation, cover.dot</Template>
  <TotalTime>4230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Nici</dc:creator>
  <cp:lastModifiedBy>Nici</cp:lastModifiedBy>
  <cp:revision>3</cp:revision>
  <cp:lastPrinted>2001-06-05T15:20:00Z</cp:lastPrinted>
  <dcterms:created xsi:type="dcterms:W3CDTF">2012-07-18T19:21:00Z</dcterms:created>
  <dcterms:modified xsi:type="dcterms:W3CDTF">2012-07-23T12:02:00Z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TC010219571033</vt:lpwstr>
  </property>
</Properties>
</file>